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15" w:rsidRDefault="00875115" w:rsidP="00687DB6">
      <w:pPr>
        <w:pStyle w:val="Heading1"/>
      </w:pPr>
      <w:r w:rsidRPr="0012475D">
        <w:t xml:space="preserve">Интерфейс </w:t>
      </w:r>
      <w:r>
        <w:t>администратора</w:t>
      </w:r>
    </w:p>
    <w:p w:rsidR="00875115" w:rsidRPr="007D70C3" w:rsidRDefault="00875115" w:rsidP="00687DB6"/>
    <w:p w:rsidR="00875115" w:rsidRPr="0012475D" w:rsidRDefault="00875115" w:rsidP="00687DB6">
      <w:pPr>
        <w:rPr>
          <w:b/>
        </w:rPr>
      </w:pPr>
      <w:r>
        <w:rPr>
          <w:b/>
        </w:rPr>
        <w:t>Версия 1.0.</w:t>
      </w:r>
    </w:p>
    <w:p w:rsidR="00875115" w:rsidRDefault="00875115" w:rsidP="00687DB6">
      <w:pPr>
        <w:pStyle w:val="ListParagraph"/>
      </w:pPr>
      <w:r>
        <w:t>Управление справочниками личностей, сайтов и ключевых слов</w:t>
      </w:r>
    </w:p>
    <w:p w:rsidR="00875115" w:rsidRDefault="00875115" w:rsidP="00687DB6">
      <w:pPr>
        <w:rPr>
          <w:b/>
        </w:rPr>
      </w:pPr>
      <w:r>
        <w:rPr>
          <w:b/>
        </w:rPr>
        <w:t>Версия 2.0</w:t>
      </w:r>
    </w:p>
    <w:p w:rsidR="00875115" w:rsidRDefault="00875115" w:rsidP="006E11E1">
      <w:pPr>
        <w:ind w:left="708"/>
      </w:pPr>
      <w:r w:rsidRPr="00192934">
        <w:t>Поддержка авторизации</w:t>
      </w:r>
      <w:r>
        <w:t>: интерфейсом могут пользоваться только авторизованные пользователи</w:t>
      </w:r>
    </w:p>
    <w:p w:rsidR="00875115" w:rsidRDefault="00875115" w:rsidP="00687DB6">
      <w:pPr>
        <w:rPr>
          <w:b/>
        </w:rPr>
      </w:pPr>
      <w:r w:rsidRPr="00192934">
        <w:rPr>
          <w:b/>
        </w:rPr>
        <w:t>Версия 3.0</w:t>
      </w:r>
    </w:p>
    <w:p w:rsidR="00875115" w:rsidRDefault="00875115" w:rsidP="00687DB6">
      <w:pPr>
        <w:pStyle w:val="ListParagraph"/>
        <w:numPr>
          <w:ilvl w:val="0"/>
          <w:numId w:val="14"/>
        </w:numPr>
      </w:pPr>
      <w:r>
        <w:t>Регистрация нового администратора</w:t>
      </w:r>
    </w:p>
    <w:p w:rsidR="00875115" w:rsidRDefault="00875115" w:rsidP="00687DB6">
      <w:pPr>
        <w:pStyle w:val="ListParagraph"/>
        <w:numPr>
          <w:ilvl w:val="0"/>
          <w:numId w:val="14"/>
        </w:numPr>
      </w:pPr>
      <w:r>
        <w:t>Регистрация нового пользователя</w:t>
      </w:r>
    </w:p>
    <w:p w:rsidR="00875115" w:rsidRDefault="00875115" w:rsidP="00687DB6">
      <w:pPr>
        <w:rPr>
          <w:b/>
        </w:rPr>
      </w:pPr>
      <w:r>
        <w:rPr>
          <w:b/>
        </w:rPr>
        <w:t>Версия 4.0</w:t>
      </w:r>
    </w:p>
    <w:p w:rsidR="00875115" w:rsidRDefault="00875115" w:rsidP="00687DB6">
      <w:pPr>
        <w:pStyle w:val="ListParagraph"/>
        <w:numPr>
          <w:ilvl w:val="0"/>
          <w:numId w:val="19"/>
        </w:numPr>
      </w:pPr>
      <w:r>
        <w:t>Функция «Сменить пароль»</w:t>
      </w:r>
    </w:p>
    <w:p w:rsidR="00875115" w:rsidRPr="00687DB6" w:rsidRDefault="00875115" w:rsidP="00687DB6">
      <w:pPr>
        <w:pStyle w:val="ListParagraph"/>
        <w:numPr>
          <w:ilvl w:val="0"/>
          <w:numId w:val="19"/>
        </w:numPr>
      </w:pPr>
      <w:r>
        <w:t>Функция «Забыл пароль».</w:t>
      </w:r>
    </w:p>
    <w:p w:rsidR="00875115" w:rsidRDefault="00875115" w:rsidP="00192934">
      <w:pPr>
        <w:rPr>
          <w:b/>
        </w:rPr>
      </w:pPr>
    </w:p>
    <w:p w:rsidR="00875115" w:rsidRDefault="00875115" w:rsidP="009E59EB">
      <w:pPr>
        <w:pStyle w:val="Heading1"/>
      </w:pPr>
      <w:r w:rsidRPr="0012475D">
        <w:t xml:space="preserve">Интерфейс </w:t>
      </w:r>
      <w:r>
        <w:t>администратора: статистика краулера</w:t>
      </w:r>
    </w:p>
    <w:p w:rsidR="00875115" w:rsidRDefault="00875115" w:rsidP="00192934">
      <w:pPr>
        <w:rPr>
          <w:b/>
        </w:rPr>
      </w:pPr>
      <w:r>
        <w:rPr>
          <w:b/>
        </w:rPr>
        <w:t>Версия 1.0</w:t>
      </w:r>
    </w:p>
    <w:p w:rsidR="00875115" w:rsidRPr="009E59EB" w:rsidRDefault="00875115" w:rsidP="009E59EB">
      <w:pPr>
        <w:spacing w:after="200" w:line="276" w:lineRule="auto"/>
        <w:ind w:firstLine="708"/>
        <w:rPr>
          <w:b/>
        </w:rPr>
      </w:pPr>
      <w:r>
        <w:t>Для каждого сайта в отдельности, и для всех сразу, отображать следующую информацию:</w:t>
      </w:r>
    </w:p>
    <w:p w:rsidR="00875115" w:rsidRPr="009E59EB" w:rsidRDefault="00875115" w:rsidP="009E59EB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всего находится в БД;</w:t>
      </w:r>
    </w:p>
    <w:p w:rsidR="00875115" w:rsidRPr="009E59EB" w:rsidRDefault="00875115" w:rsidP="009E59EB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не обходилось никогда, но они уже хранятся в БД;</w:t>
      </w:r>
    </w:p>
    <w:p w:rsidR="00875115" w:rsidRPr="009E59EB" w:rsidRDefault="00875115" w:rsidP="009E59EB">
      <w:pPr>
        <w:pStyle w:val="ListParagraph"/>
        <w:numPr>
          <w:ilvl w:val="0"/>
          <w:numId w:val="25"/>
        </w:numPr>
        <w:spacing w:after="200" w:line="276" w:lineRule="auto"/>
        <w:rPr>
          <w:b/>
        </w:rPr>
      </w:pPr>
      <w:r>
        <w:t>Сколько ссылок с этого сайта уже обходилось когда-либо</w:t>
      </w:r>
    </w:p>
    <w:p w:rsidR="00875115" w:rsidRDefault="00875115" w:rsidP="00192934">
      <w:pPr>
        <w:rPr>
          <w:b/>
        </w:rPr>
      </w:pPr>
      <w:r>
        <w:rPr>
          <w:b/>
        </w:rPr>
        <w:t>Версия 2.0.</w:t>
      </w:r>
    </w:p>
    <w:p w:rsidR="00875115" w:rsidRDefault="00875115" w:rsidP="009E59EB">
      <w:pPr>
        <w:ind w:firstLine="708"/>
      </w:pPr>
      <w:r>
        <w:t>Обновлять счетчики без обновления страницы (</w:t>
      </w:r>
      <w:r w:rsidRPr="005864D5">
        <w:rPr>
          <w:lang w:val="en-US"/>
        </w:rPr>
        <w:t>ajax</w:t>
      </w:r>
      <w:r>
        <w:t>-ом</w:t>
      </w:r>
      <w:r w:rsidRPr="005864D5">
        <w:t>)</w:t>
      </w:r>
    </w:p>
    <w:p w:rsidR="00875115" w:rsidRDefault="00875115" w:rsidP="009E59EB">
      <w:pPr>
        <w:rPr>
          <w:b/>
        </w:rPr>
      </w:pPr>
      <w:r>
        <w:rPr>
          <w:b/>
        </w:rPr>
        <w:t>Версия 3.0.</w:t>
      </w:r>
    </w:p>
    <w:p w:rsidR="00875115" w:rsidRPr="009E59EB" w:rsidRDefault="00875115" w:rsidP="009E59EB">
      <w:pPr>
        <w:spacing w:after="200" w:line="276" w:lineRule="auto"/>
        <w:ind w:firstLine="708"/>
        <w:rPr>
          <w:b/>
        </w:rPr>
      </w:pPr>
      <w:r>
        <w:t xml:space="preserve">Дать возможность выгрузить всю таблицу ссылок в </w:t>
      </w:r>
      <w:r w:rsidRPr="009E59EB">
        <w:rPr>
          <w:lang w:val="en-US"/>
        </w:rPr>
        <w:t>csv</w:t>
      </w:r>
    </w:p>
    <w:p w:rsidR="00875115" w:rsidRDefault="00875115" w:rsidP="009E59EB">
      <w:pPr>
        <w:rPr>
          <w:b/>
        </w:rPr>
      </w:pPr>
      <w:r>
        <w:rPr>
          <w:b/>
        </w:rPr>
        <w:t>Версия 4.0.</w:t>
      </w:r>
    </w:p>
    <w:p w:rsidR="00875115" w:rsidRPr="009E59EB" w:rsidRDefault="00875115" w:rsidP="009E59EB">
      <w:pPr>
        <w:spacing w:after="200" w:line="276" w:lineRule="auto"/>
        <w:ind w:firstLine="708"/>
        <w:rPr>
          <w:b/>
        </w:rPr>
      </w:pPr>
      <w:r>
        <w:t xml:space="preserve">Отображать таблицу ссылок для каждого сайта. </w:t>
      </w:r>
    </w:p>
    <w:p w:rsidR="00875115" w:rsidRPr="009E59EB" w:rsidRDefault="00875115" w:rsidP="009E59EB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t xml:space="preserve">Столбцы таблицы соответствуют столбцам таблицы </w:t>
      </w:r>
      <w:r w:rsidRPr="009E59EB">
        <w:rPr>
          <w:lang w:val="en-US"/>
        </w:rPr>
        <w:t>Pages</w:t>
      </w:r>
      <w:r>
        <w:t xml:space="preserve"> в БД. </w:t>
      </w:r>
    </w:p>
    <w:p w:rsidR="00875115" w:rsidRPr="009E59EB" w:rsidRDefault="00875115" w:rsidP="009E59EB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t>Возможность отсортировать таблицу по каждому из столбцов</w:t>
      </w:r>
    </w:p>
    <w:p w:rsidR="00875115" w:rsidRPr="009E59EB" w:rsidRDefault="00875115" w:rsidP="009E59EB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t>Возможность отфильтровать таблицу по некоторым столбцам</w:t>
      </w:r>
    </w:p>
    <w:p w:rsidR="00875115" w:rsidRPr="009E59EB" w:rsidRDefault="00875115" w:rsidP="009E59EB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t>Отображать таблицу постранично (не целиком)</w:t>
      </w:r>
    </w:p>
    <w:p w:rsidR="00875115" w:rsidRPr="00D668B1" w:rsidRDefault="00875115" w:rsidP="00B1694C">
      <w:pPr>
        <w:rPr>
          <w:lang w:val="en-US"/>
        </w:rPr>
      </w:pPr>
    </w:p>
    <w:sectPr w:rsidR="00875115" w:rsidRPr="00D668B1" w:rsidSect="0065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5BF8"/>
    <w:multiLevelType w:val="hybridMultilevel"/>
    <w:tmpl w:val="4D423EAE"/>
    <w:lvl w:ilvl="0" w:tplc="5DEC7F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644D59"/>
    <w:multiLevelType w:val="hybridMultilevel"/>
    <w:tmpl w:val="2BAE0DA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6DA6F54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1981162F"/>
    <w:multiLevelType w:val="hybridMultilevel"/>
    <w:tmpl w:val="6DF00A8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A9C0B2A"/>
    <w:multiLevelType w:val="hybridMultilevel"/>
    <w:tmpl w:val="6F3A753E"/>
    <w:lvl w:ilvl="0" w:tplc="05CE20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8A3F1B"/>
    <w:multiLevelType w:val="hybridMultilevel"/>
    <w:tmpl w:val="857421C8"/>
    <w:lvl w:ilvl="0" w:tplc="87E00626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0440A08"/>
    <w:multiLevelType w:val="hybridMultilevel"/>
    <w:tmpl w:val="6A6C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B40BB8"/>
    <w:multiLevelType w:val="hybridMultilevel"/>
    <w:tmpl w:val="714CE0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3C507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29FC5182"/>
    <w:multiLevelType w:val="hybridMultilevel"/>
    <w:tmpl w:val="53FA0B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868D7"/>
    <w:multiLevelType w:val="hybridMultilevel"/>
    <w:tmpl w:val="986A8A74"/>
    <w:lvl w:ilvl="0" w:tplc="87E00626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D025098"/>
    <w:multiLevelType w:val="hybridMultilevel"/>
    <w:tmpl w:val="5FAA528C"/>
    <w:lvl w:ilvl="0" w:tplc="7576A02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43E646F"/>
    <w:multiLevelType w:val="hybridMultilevel"/>
    <w:tmpl w:val="66E4C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6256082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1D84190"/>
    <w:multiLevelType w:val="hybridMultilevel"/>
    <w:tmpl w:val="0344BEEA"/>
    <w:lvl w:ilvl="0" w:tplc="041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>
    <w:nsid w:val="44C74587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>
    <w:nsid w:val="4D755809"/>
    <w:multiLevelType w:val="hybridMultilevel"/>
    <w:tmpl w:val="0622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1B6F22"/>
    <w:multiLevelType w:val="hybridMultilevel"/>
    <w:tmpl w:val="7D84A3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7B97BF1"/>
    <w:multiLevelType w:val="hybridMultilevel"/>
    <w:tmpl w:val="4920A604"/>
    <w:lvl w:ilvl="0" w:tplc="9B2C800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93865AA"/>
    <w:multiLevelType w:val="hybridMultilevel"/>
    <w:tmpl w:val="C9A0738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6E050862"/>
    <w:multiLevelType w:val="hybridMultilevel"/>
    <w:tmpl w:val="7EF4E8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0D437D6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6D40384"/>
    <w:multiLevelType w:val="hybridMultilevel"/>
    <w:tmpl w:val="030EB28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782B5317"/>
    <w:multiLevelType w:val="hybridMultilevel"/>
    <w:tmpl w:val="C6487522"/>
    <w:lvl w:ilvl="0" w:tplc="37F2BB5A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CCE32A4"/>
    <w:multiLevelType w:val="hybridMultilevel"/>
    <w:tmpl w:val="1A5206B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5">
    <w:nsid w:val="7EB958A3"/>
    <w:multiLevelType w:val="hybridMultilevel"/>
    <w:tmpl w:val="4B124BE6"/>
    <w:lvl w:ilvl="0" w:tplc="1E8094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7"/>
  </w:num>
  <w:num w:numId="5">
    <w:abstractNumId w:val="24"/>
  </w:num>
  <w:num w:numId="6">
    <w:abstractNumId w:val="20"/>
  </w:num>
  <w:num w:numId="7">
    <w:abstractNumId w:val="25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23"/>
  </w:num>
  <w:num w:numId="13">
    <w:abstractNumId w:val="22"/>
  </w:num>
  <w:num w:numId="14">
    <w:abstractNumId w:val="2"/>
  </w:num>
  <w:num w:numId="15">
    <w:abstractNumId w:val="15"/>
  </w:num>
  <w:num w:numId="16">
    <w:abstractNumId w:val="3"/>
  </w:num>
  <w:num w:numId="17">
    <w:abstractNumId w:val="1"/>
  </w:num>
  <w:num w:numId="18">
    <w:abstractNumId w:val="21"/>
  </w:num>
  <w:num w:numId="19">
    <w:abstractNumId w:val="18"/>
  </w:num>
  <w:num w:numId="20">
    <w:abstractNumId w:val="13"/>
  </w:num>
  <w:num w:numId="21">
    <w:abstractNumId w:val="12"/>
  </w:num>
  <w:num w:numId="22">
    <w:abstractNumId w:val="9"/>
  </w:num>
  <w:num w:numId="23">
    <w:abstractNumId w:val="7"/>
  </w:num>
  <w:num w:numId="24">
    <w:abstractNumId w:val="8"/>
  </w:num>
  <w:num w:numId="25">
    <w:abstractNumId w:val="19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CDB"/>
    <w:rsid w:val="0012475D"/>
    <w:rsid w:val="00163B76"/>
    <w:rsid w:val="00192934"/>
    <w:rsid w:val="00376411"/>
    <w:rsid w:val="0053761C"/>
    <w:rsid w:val="005504D3"/>
    <w:rsid w:val="00574447"/>
    <w:rsid w:val="005864D5"/>
    <w:rsid w:val="006561F0"/>
    <w:rsid w:val="00677A7C"/>
    <w:rsid w:val="00687DB6"/>
    <w:rsid w:val="006E11E1"/>
    <w:rsid w:val="00727124"/>
    <w:rsid w:val="007D70C3"/>
    <w:rsid w:val="00857001"/>
    <w:rsid w:val="00875115"/>
    <w:rsid w:val="0095633A"/>
    <w:rsid w:val="00975CDB"/>
    <w:rsid w:val="009C363B"/>
    <w:rsid w:val="009E59EB"/>
    <w:rsid w:val="00A161B9"/>
    <w:rsid w:val="00A76F41"/>
    <w:rsid w:val="00B1694C"/>
    <w:rsid w:val="00C5435B"/>
    <w:rsid w:val="00C94B78"/>
    <w:rsid w:val="00D668B1"/>
    <w:rsid w:val="00EA3A22"/>
    <w:rsid w:val="00EC1B4C"/>
    <w:rsid w:val="00F4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F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70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70C3"/>
    <w:rPr>
      <w:rFonts w:ascii="Calibri Light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99"/>
    <w:qFormat/>
    <w:rsid w:val="00EA3A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C94B78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D668B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29E1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2DA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1990</TotalTime>
  <Pages>1</Pages>
  <Words>158</Words>
  <Characters>907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программирования Школа</dc:creator>
  <cp:keywords/>
  <dc:description/>
  <cp:lastModifiedBy>Sergey Kubatko</cp:lastModifiedBy>
  <cp:revision>10</cp:revision>
  <dcterms:created xsi:type="dcterms:W3CDTF">2016-01-14T07:20:00Z</dcterms:created>
  <dcterms:modified xsi:type="dcterms:W3CDTF">2017-10-25T20:47:00Z</dcterms:modified>
</cp:coreProperties>
</file>